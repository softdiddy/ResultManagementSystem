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4AF4C02" w14:textId="77777777" w:rsidTr="001B2ABD">
        <w:tc>
          <w:tcPr>
            <w:tcW w:w="3600" w:type="dxa"/>
          </w:tcPr>
          <w:p w14:paraId="0B96469E" w14:textId="70AA7200" w:rsidR="00EF6FE1" w:rsidRDefault="00EF6FE1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E45632" wp14:editId="33CBA118">
                      <wp:extent cx="2222500" cy="2470150"/>
                      <wp:effectExtent l="19050" t="19050" r="44450" b="44450"/>
                      <wp:docPr id="1" name="Oval 1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24701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5052B8" id="Oval 1" o:spid="_x0000_s1026" alt="Title: Professional Headshot of Man" style="width:175pt;height:1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23362EB4" w14:textId="5E4DD817" w:rsidR="00EF6FE1" w:rsidRDefault="00EF6FE1" w:rsidP="00036450">
            <w:pPr>
              <w:pStyle w:val="Heading3"/>
            </w:pPr>
            <w:r>
              <w:t>Mohammed Lawal Abubakar</w:t>
            </w:r>
          </w:p>
          <w:p w14:paraId="6B67D02E" w14:textId="4F95F3EC" w:rsidR="00EF6FE1" w:rsidRPr="00EF6FE1" w:rsidRDefault="00EF6FE1" w:rsidP="00EF6FE1">
            <w:pPr>
              <w:rPr>
                <w:sz w:val="40"/>
                <w:szCs w:val="48"/>
              </w:rPr>
            </w:pPr>
            <w:r w:rsidRPr="00EF6FE1">
              <w:rPr>
                <w:sz w:val="40"/>
                <w:szCs w:val="48"/>
              </w:rPr>
              <w:t>(</w:t>
            </w:r>
            <w:r w:rsidRPr="00EF6FE1">
              <w:rPr>
                <w:w w:val="39"/>
                <w:sz w:val="40"/>
                <w:szCs w:val="48"/>
              </w:rPr>
              <w:t>System Analyst/Software Develope</w:t>
            </w:r>
            <w:r w:rsidRPr="00EF6FE1">
              <w:rPr>
                <w:spacing w:val="14"/>
                <w:w w:val="39"/>
                <w:sz w:val="40"/>
                <w:szCs w:val="48"/>
              </w:rPr>
              <w:t>r</w:t>
            </w:r>
            <w:r w:rsidRPr="00EF6FE1">
              <w:rPr>
                <w:sz w:val="40"/>
                <w:szCs w:val="48"/>
              </w:rPr>
              <w:t>)</w:t>
            </w:r>
          </w:p>
          <w:p w14:paraId="4730C0C2" w14:textId="1F1FD4DF" w:rsidR="001B2ABD" w:rsidRDefault="00513715" w:rsidP="00036450">
            <w:pPr>
              <w:pStyle w:val="Heading3"/>
            </w:pPr>
            <w:r>
              <w:t>Others</w:t>
            </w:r>
          </w:p>
          <w:p w14:paraId="0D47D337" w14:textId="3C9658E3" w:rsidR="00513715" w:rsidRPr="00513715" w:rsidRDefault="00513715" w:rsidP="0051371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3715">
              <w:rPr>
                <w:rFonts w:ascii="Times New Roman" w:hAnsi="Times New Roman" w:cs="Times New Roman"/>
                <w:sz w:val="20"/>
                <w:szCs w:val="20"/>
              </w:rPr>
              <w:t xml:space="preserve">Waziri’s Residence </w:t>
            </w:r>
            <w:proofErr w:type="spellStart"/>
            <w:r w:rsidRPr="00513715">
              <w:rPr>
                <w:rFonts w:ascii="Times New Roman" w:hAnsi="Times New Roman" w:cs="Times New Roman"/>
                <w:sz w:val="20"/>
                <w:szCs w:val="20"/>
              </w:rPr>
              <w:t>Agaie</w:t>
            </w:r>
            <w:proofErr w:type="spellEnd"/>
            <w:r w:rsidRPr="00513715">
              <w:rPr>
                <w:rFonts w:ascii="Times New Roman" w:hAnsi="Times New Roman" w:cs="Times New Roman"/>
                <w:sz w:val="20"/>
                <w:szCs w:val="20"/>
              </w:rPr>
              <w:t>, Niger State, Nigeria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33B915" w14:textId="7ACD4627" w:rsidR="00513715" w:rsidRPr="00513715" w:rsidRDefault="00513715" w:rsidP="0051371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371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B31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AB31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51371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31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3715">
              <w:rPr>
                <w:rFonts w:ascii="Times New Roman" w:hAnsi="Times New Roman" w:cs="Times New Roman"/>
                <w:sz w:val="20"/>
                <w:szCs w:val="20"/>
              </w:rPr>
              <w:t>Talba</w:t>
            </w:r>
            <w:proofErr w:type="spellEnd"/>
            <w:proofErr w:type="gramEnd"/>
            <w:r w:rsidRPr="00513715">
              <w:rPr>
                <w:rFonts w:ascii="Times New Roman" w:hAnsi="Times New Roman" w:cs="Times New Roman"/>
                <w:sz w:val="20"/>
                <w:szCs w:val="20"/>
              </w:rPr>
              <w:t xml:space="preserve"> Housing Estate Minna, Niger State.</w:t>
            </w:r>
          </w:p>
          <w:p w14:paraId="2FD9247C" w14:textId="30094193" w:rsidR="00036450" w:rsidRPr="00AB311B" w:rsidRDefault="00513715" w:rsidP="00AB3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Birth: 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November,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1999,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Male, Married. </w:t>
            </w:r>
          </w:p>
          <w:sdt>
            <w:sdtPr>
              <w:id w:val="-1954003311"/>
              <w:placeholder>
                <w:docPart w:val="42557BAB63C94D96B3A4512A672029BC"/>
              </w:placeholder>
              <w:temporary/>
              <w:showingPlcHdr/>
              <w15:appearance w15:val="hidden"/>
            </w:sdtPr>
            <w:sdtEndPr/>
            <w:sdtContent>
              <w:p w14:paraId="38596C2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17C96F4F2054F0EB1F70AEAA9D1A1C4"/>
              </w:placeholder>
              <w:temporary/>
              <w:showingPlcHdr/>
              <w15:appearance w15:val="hidden"/>
            </w:sdtPr>
            <w:sdtEndPr/>
            <w:sdtContent>
              <w:p w14:paraId="5998175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AC3933C" w14:textId="7B4D44B2" w:rsidR="004D3011" w:rsidRDefault="00C247A3" w:rsidP="004D3011">
            <w:r>
              <w:t>+234</w:t>
            </w:r>
            <w:r w:rsidR="00513715">
              <w:t>7080037635</w:t>
            </w:r>
          </w:p>
          <w:p w14:paraId="5E515E3E" w14:textId="70F07685" w:rsidR="00513715" w:rsidRDefault="00513715" w:rsidP="004D3011">
            <w:r>
              <w:t>+2349031510666</w:t>
            </w:r>
          </w:p>
          <w:p w14:paraId="0D9E4B54" w14:textId="20D2D762" w:rsidR="004D3011" w:rsidRDefault="004D3011" w:rsidP="004D3011"/>
          <w:p w14:paraId="0CBCA073" w14:textId="2BDBEBA5" w:rsidR="00036450" w:rsidRDefault="00EF6FE1" w:rsidP="004D3011">
            <w:hyperlink r:id="rId12" w:history="1">
              <w:r w:rsidRPr="006E3DE0">
                <w:rPr>
                  <w:rStyle w:val="Hyperlink"/>
                </w:rPr>
                <w:t>Softdiddy@gmail.com</w:t>
              </w:r>
            </w:hyperlink>
          </w:p>
          <w:p w14:paraId="2EEBF0C2" w14:textId="77777777" w:rsidR="00EF6FE1" w:rsidRDefault="00EF6FE1" w:rsidP="004D3011"/>
          <w:p w14:paraId="5DC3A260" w14:textId="38A671C6" w:rsidR="00EF6FE1" w:rsidRDefault="00EF6FE1" w:rsidP="004D3011">
            <w:hyperlink r:id="rId13" w:history="1">
              <w:r w:rsidRPr="006E3DE0">
                <w:rPr>
                  <w:rStyle w:val="Hyperlink"/>
                </w:rPr>
                <w:t>http://github.com/softdiddy/</w:t>
              </w:r>
            </w:hyperlink>
          </w:p>
          <w:p w14:paraId="491EA8DB" w14:textId="22C838CA" w:rsidR="00EF6FE1" w:rsidRDefault="00EF6FE1" w:rsidP="004D3011"/>
          <w:p w14:paraId="76377592" w14:textId="77777777" w:rsidR="00EF6FE1" w:rsidRDefault="00EF6FE1" w:rsidP="004D3011"/>
          <w:p w14:paraId="5215ABD9" w14:textId="77777777" w:rsidR="00EF6FE1" w:rsidRPr="00E4381A" w:rsidRDefault="00EF6FE1" w:rsidP="004D3011">
            <w:pPr>
              <w:rPr>
                <w:rStyle w:val="Hyperlink"/>
              </w:rPr>
            </w:pPr>
          </w:p>
          <w:sdt>
            <w:sdtPr>
              <w:id w:val="-1444214663"/>
              <w:placeholder>
                <w:docPart w:val="273BBCE7CDE34F70B26649D9498E140F"/>
              </w:placeholder>
              <w:temporary/>
              <w:showingPlcHdr/>
              <w15:appearance w15:val="hidden"/>
            </w:sdtPr>
            <w:sdtEndPr/>
            <w:sdtContent>
              <w:p w14:paraId="3B64017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6991A16" w14:textId="3E65F79D" w:rsidR="004D3011" w:rsidRDefault="00513715" w:rsidP="004D3011">
            <w:r>
              <w:t>Love Reading</w:t>
            </w:r>
          </w:p>
          <w:p w14:paraId="3A8A6807" w14:textId="6BE5DF9F" w:rsidR="004D3011" w:rsidRDefault="00513715" w:rsidP="004D3011">
            <w:r>
              <w:t>Love Coding</w:t>
            </w:r>
          </w:p>
          <w:p w14:paraId="3C2D1DDF" w14:textId="41A21422" w:rsidR="004D3011" w:rsidRPr="004D3011" w:rsidRDefault="00513715" w:rsidP="004D3011">
            <w:r>
              <w:t>Research &amp; Learning new things</w:t>
            </w:r>
          </w:p>
        </w:tc>
        <w:tc>
          <w:tcPr>
            <w:tcW w:w="720" w:type="dxa"/>
          </w:tcPr>
          <w:p w14:paraId="29DFB97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4EC779CB1124CD290DC116E4D108181"/>
              </w:placeholder>
              <w:temporary/>
              <w:showingPlcHdr/>
              <w15:appearance w15:val="hidden"/>
            </w:sdtPr>
            <w:sdtEndPr/>
            <w:sdtContent>
              <w:p w14:paraId="06DB190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E5C9CC8" w14:textId="18036D52" w:rsidR="00036450" w:rsidRPr="00036450" w:rsidRDefault="00024C9D" w:rsidP="00B359E4">
            <w:pPr>
              <w:pStyle w:val="Heading4"/>
            </w:pPr>
            <w:r>
              <w:t xml:space="preserve">Ibrahim </w:t>
            </w:r>
            <w:proofErr w:type="spellStart"/>
            <w:r>
              <w:t>Badamasi</w:t>
            </w:r>
            <w:proofErr w:type="spellEnd"/>
            <w:r>
              <w:t xml:space="preserve"> Babangida University </w:t>
            </w:r>
            <w:proofErr w:type="spellStart"/>
            <w:r>
              <w:t>Lapai</w:t>
            </w:r>
            <w:proofErr w:type="spellEnd"/>
          </w:p>
          <w:p w14:paraId="61F759B4" w14:textId="391BEF83" w:rsidR="00036450" w:rsidRPr="00024C9D" w:rsidRDefault="00024C9D" w:rsidP="00B359E4">
            <w:pPr>
              <w:pStyle w:val="Date"/>
              <w:rPr>
                <w:bCs/>
              </w:rPr>
            </w:pPr>
            <w:r w:rsidRPr="00024C9D">
              <w:rPr>
                <w:rFonts w:ascii="Times New Roman" w:hAnsi="Times New Roman" w:cs="Times New Roman"/>
                <w:bCs/>
                <w:sz w:val="24"/>
                <w:szCs w:val="24"/>
              </w:rPr>
              <w:t>2009-2013</w:t>
            </w:r>
          </w:p>
          <w:p w14:paraId="543E8946" w14:textId="5BD3289A" w:rsidR="00036450" w:rsidRPr="00C247A3" w:rsidRDefault="00024C9D" w:rsidP="00C247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B.Sc. Computer Science (Second Class Lower)</w:t>
            </w:r>
          </w:p>
          <w:p w14:paraId="7E251885" w14:textId="6E7A96C3" w:rsidR="00036450" w:rsidRPr="00B359E4" w:rsidRDefault="00B4257B" w:rsidP="00B359E4">
            <w:pPr>
              <w:pStyle w:val="Heading4"/>
            </w:pPr>
            <w:proofErr w:type="spellStart"/>
            <w:r>
              <w:t>Himma</w:t>
            </w:r>
            <w:proofErr w:type="spellEnd"/>
            <w:r>
              <w:t xml:space="preserve"> International Collage, Minna, Niger State</w:t>
            </w:r>
          </w:p>
          <w:p w14:paraId="37FFAE7D" w14:textId="1E8893F0" w:rsidR="00B4257B" w:rsidRDefault="00B4257B" w:rsidP="00B4257B">
            <w:pPr>
              <w:pStyle w:val="Date"/>
            </w:pPr>
            <w:r>
              <w:t xml:space="preserve">2005-2008- Senior School Certificate Examination </w:t>
            </w:r>
          </w:p>
          <w:p w14:paraId="6D70F232" w14:textId="38EB8339" w:rsidR="00B4257B" w:rsidRDefault="00B4257B" w:rsidP="00B4257B">
            <w:pPr>
              <w:pStyle w:val="Date"/>
            </w:pPr>
            <w:r>
              <w:t>1996-2002- Primary School Leaving Certificate</w:t>
            </w:r>
          </w:p>
          <w:p w14:paraId="3E1600DE" w14:textId="77777777" w:rsidR="00EF6FE1" w:rsidRPr="00EF6FE1" w:rsidRDefault="00EF6FE1" w:rsidP="00EF6FE1"/>
          <w:p w14:paraId="2EF406E3" w14:textId="77777777" w:rsidR="00036450" w:rsidRDefault="00342277" w:rsidP="00036450">
            <w:pPr>
              <w:pStyle w:val="Heading2"/>
            </w:pPr>
            <w:sdt>
              <w:sdtPr>
                <w:id w:val="1001553383"/>
                <w:placeholder>
                  <w:docPart w:val="676DAC9702B344C1B955F3BCF84776D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6CAD2573" w14:textId="4F442849" w:rsidR="00036450" w:rsidRPr="00E77CA2" w:rsidRDefault="00B4257B" w:rsidP="00E77CA2">
            <w:pPr>
              <w:pStyle w:val="Heading4"/>
              <w:numPr>
                <w:ilvl w:val="0"/>
                <w:numId w:val="1"/>
              </w:numPr>
              <w:rPr>
                <w:bCs/>
              </w:rPr>
            </w:pPr>
            <w:proofErr w:type="spellStart"/>
            <w:r>
              <w:t>ITbeaz</w:t>
            </w:r>
            <w:proofErr w:type="spellEnd"/>
            <w:r>
              <w:t xml:space="preserve"> </w:t>
            </w:r>
            <w:r w:rsidR="00E77CA2">
              <w:t xml:space="preserve">Solutions </w:t>
            </w:r>
            <w:r w:rsidR="00E77CA2" w:rsidRPr="00036450">
              <w:t>-</w:t>
            </w:r>
            <w:r>
              <w:t xml:space="preserve"> </w:t>
            </w:r>
            <w:r w:rsidR="00E77CA2">
              <w:t xml:space="preserve">Manager/ </w:t>
            </w:r>
            <w:r>
              <w:t>Soft</w:t>
            </w:r>
            <w:r w:rsidR="00E77CA2">
              <w:t>ware Developer - 2014</w:t>
            </w:r>
            <w:r w:rsidR="00036450" w:rsidRPr="00036450">
              <w:t>–</w:t>
            </w:r>
            <w:r w:rsidR="00E77CA2">
              <w:t>till date</w:t>
            </w:r>
          </w:p>
          <w:p w14:paraId="4982A377" w14:textId="73877875" w:rsidR="00036450" w:rsidRDefault="00E77CA2" w:rsidP="00E77CA2">
            <w:pPr>
              <w:pStyle w:val="ListParagraph"/>
              <w:numPr>
                <w:ilvl w:val="0"/>
                <w:numId w:val="1"/>
              </w:numPr>
            </w:pPr>
            <w:r w:rsidRPr="00E77CA2">
              <w:rPr>
                <w:b/>
                <w:bCs/>
              </w:rPr>
              <w:t xml:space="preserve">Ibrahim </w:t>
            </w:r>
            <w:proofErr w:type="spellStart"/>
            <w:r w:rsidRPr="00E77CA2">
              <w:rPr>
                <w:b/>
                <w:bCs/>
              </w:rPr>
              <w:t>Badamasi</w:t>
            </w:r>
            <w:proofErr w:type="spellEnd"/>
            <w:r w:rsidRPr="00E77CA2">
              <w:rPr>
                <w:b/>
                <w:bCs/>
              </w:rPr>
              <w:t xml:space="preserve"> Babangida University Lapai</w:t>
            </w:r>
            <w:r>
              <w:t>-</w:t>
            </w:r>
            <w:r w:rsidRPr="00E77CA2">
              <w:rPr>
                <w:b/>
                <w:bCs/>
              </w:rPr>
              <w:t>204-2015</w:t>
            </w:r>
            <w:r>
              <w:t xml:space="preserve"> -Corp Member- Teaching Programming (Practical Classes)</w:t>
            </w:r>
          </w:p>
          <w:p w14:paraId="2F2507E8" w14:textId="7E8FFFF5" w:rsidR="00E77CA2" w:rsidRPr="00C247A3" w:rsidRDefault="00E77CA2" w:rsidP="00E77C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b/>
                <w:bCs/>
              </w:rPr>
              <w:t>S</w:t>
            </w:r>
            <w:r w:rsidRPr="00E77CA2">
              <w:rPr>
                <w:b/>
                <w:bCs/>
              </w:rPr>
              <w:t>tetis</w:t>
            </w:r>
            <w:proofErr w:type="spellEnd"/>
            <w:r w:rsidRPr="00E77CA2">
              <w:rPr>
                <w:b/>
                <w:bCs/>
              </w:rPr>
              <w:t xml:space="preserve"> limited</w:t>
            </w:r>
            <w:r>
              <w:rPr>
                <w:b/>
                <w:bCs/>
              </w:rPr>
              <w:t xml:space="preserve">- </w:t>
            </w:r>
            <w:r w:rsidRPr="00E77CA2">
              <w:rPr>
                <w:b/>
                <w:bCs/>
              </w:rPr>
              <w:t>Project Support Officer (Technology)</w:t>
            </w:r>
            <w:r>
              <w:rPr>
                <w:b/>
                <w:bCs/>
              </w:rPr>
              <w:t>-2017-2018</w:t>
            </w:r>
          </w:p>
          <w:p w14:paraId="755B4E5D" w14:textId="00786C0E" w:rsidR="00C247A3" w:rsidRDefault="00C247A3" w:rsidP="00E77CA2">
            <w:pPr>
              <w:pStyle w:val="ListParagraph"/>
              <w:numPr>
                <w:ilvl w:val="0"/>
                <w:numId w:val="1"/>
              </w:numPr>
            </w:pPr>
            <w:r w:rsidRPr="00C247A3">
              <w:rPr>
                <w:b/>
                <w:bCs/>
              </w:rPr>
              <w:t>IT consultant</w:t>
            </w:r>
            <w:r>
              <w:t xml:space="preserve"> -FLAILAS Minna, Niger State</w:t>
            </w:r>
            <w:r w:rsidR="00EF6FE1">
              <w:t xml:space="preserve"> 2017 - 2020</w:t>
            </w:r>
          </w:p>
          <w:p w14:paraId="412D1849" w14:textId="7D2A2170" w:rsidR="00C247A3" w:rsidRDefault="00C247A3" w:rsidP="00E77CA2">
            <w:pPr>
              <w:pStyle w:val="ListParagraph"/>
              <w:numPr>
                <w:ilvl w:val="0"/>
                <w:numId w:val="1"/>
              </w:numPr>
            </w:pPr>
            <w:r w:rsidRPr="00C247A3">
              <w:rPr>
                <w:b/>
                <w:bCs/>
              </w:rPr>
              <w:t>IT Consultant</w:t>
            </w:r>
            <w:r>
              <w:t xml:space="preserve"> – MITI, Minna Niger State.</w:t>
            </w:r>
            <w:r w:rsidR="00EF6FE1">
              <w:t xml:space="preserve"> 2017 - 2019</w:t>
            </w:r>
          </w:p>
          <w:p w14:paraId="246492EA" w14:textId="74484CB9" w:rsidR="00C247A3" w:rsidRDefault="00C247A3" w:rsidP="00E77CA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Co</w:t>
            </w:r>
            <w:r w:rsidRPr="00C247A3">
              <w:t>-</w:t>
            </w:r>
            <w:r>
              <w:t>developer – Hospital Management System</w:t>
            </w:r>
          </w:p>
          <w:p w14:paraId="14B43DA9" w14:textId="56560A8F" w:rsidR="00C247A3" w:rsidRPr="00F91939" w:rsidRDefault="00C247A3" w:rsidP="00E77CA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Co</w:t>
            </w:r>
            <w:r w:rsidRPr="00C247A3">
              <w:t>-</w:t>
            </w:r>
            <w:r>
              <w:t>developer – Niger State Health Insurance Scheme Portal</w:t>
            </w:r>
          </w:p>
          <w:p w14:paraId="33C5DB48" w14:textId="3257AA4C" w:rsidR="004D3011" w:rsidRDefault="004D3011" w:rsidP="00036450"/>
          <w:p w14:paraId="10E3EAC1" w14:textId="00AD59DD" w:rsidR="004D3011" w:rsidRDefault="00E77CA2" w:rsidP="00B359E4">
            <w:pPr>
              <w:pStyle w:val="Date"/>
            </w:pPr>
            <w:r w:rsidRPr="00E77CA2">
              <w:rPr>
                <w:b/>
                <w:bCs/>
              </w:rPr>
              <w:t xml:space="preserve">Ibrahim </w:t>
            </w:r>
            <w:proofErr w:type="spellStart"/>
            <w:r w:rsidRPr="00E77CA2">
              <w:rPr>
                <w:b/>
                <w:bCs/>
              </w:rPr>
              <w:t>Badamasi</w:t>
            </w:r>
            <w:proofErr w:type="spellEnd"/>
            <w:r w:rsidRPr="00E77CA2">
              <w:rPr>
                <w:b/>
                <w:bCs/>
              </w:rPr>
              <w:t xml:space="preserve"> Babangida University Lapai</w:t>
            </w:r>
            <w:r>
              <w:t>-</w:t>
            </w:r>
            <w:r w:rsidRPr="00E77CA2">
              <w:rPr>
                <w:b/>
                <w:bCs/>
              </w:rPr>
              <w:t>20</w:t>
            </w:r>
            <w:r>
              <w:rPr>
                <w:b/>
                <w:bCs/>
              </w:rPr>
              <w:t>18</w:t>
            </w:r>
            <w:r w:rsidRPr="00E77CA2">
              <w:rPr>
                <w:b/>
                <w:bCs/>
              </w:rPr>
              <w:t>-</w:t>
            </w:r>
            <w:r>
              <w:rPr>
                <w:b/>
                <w:bCs/>
              </w:rPr>
              <w:t>till date</w:t>
            </w:r>
            <w:r>
              <w:t>- System Analyst.  Developed and Managing:</w:t>
            </w:r>
          </w:p>
          <w:p w14:paraId="65D48245" w14:textId="31FBF6F0" w:rsidR="00E77CA2" w:rsidRDefault="00E77CA2" w:rsidP="00E77CA2">
            <w:pPr>
              <w:pStyle w:val="ListParagraph"/>
              <w:numPr>
                <w:ilvl w:val="0"/>
                <w:numId w:val="2"/>
              </w:numPr>
            </w:pPr>
            <w:r>
              <w:t>IBBUL Hostel Management System</w:t>
            </w:r>
          </w:p>
          <w:p w14:paraId="07F06DBE" w14:textId="421C2DF1" w:rsidR="00E77CA2" w:rsidRDefault="00E77CA2" w:rsidP="00E77CA2">
            <w:pPr>
              <w:pStyle w:val="ListParagraph"/>
              <w:numPr>
                <w:ilvl w:val="0"/>
                <w:numId w:val="2"/>
              </w:numPr>
            </w:pPr>
            <w:r>
              <w:t>IBBUL Result Management System</w:t>
            </w:r>
          </w:p>
          <w:p w14:paraId="4E1B4560" w14:textId="4896E2D5" w:rsidR="00E77CA2" w:rsidRDefault="00F91939" w:rsidP="00E77CA2">
            <w:pPr>
              <w:pStyle w:val="ListParagraph"/>
              <w:numPr>
                <w:ilvl w:val="0"/>
                <w:numId w:val="2"/>
              </w:numPr>
            </w:pPr>
            <w:r>
              <w:t xml:space="preserve">Staff Admission Request System </w:t>
            </w:r>
          </w:p>
          <w:p w14:paraId="5F88D879" w14:textId="4ABC3366" w:rsidR="00F91939" w:rsidRDefault="00F91939" w:rsidP="00E77CA2">
            <w:pPr>
              <w:pStyle w:val="ListParagraph"/>
              <w:numPr>
                <w:ilvl w:val="0"/>
                <w:numId w:val="2"/>
              </w:numPr>
            </w:pPr>
            <w:r>
              <w:t>Staff Management System</w:t>
            </w:r>
          </w:p>
          <w:p w14:paraId="6231A3E9" w14:textId="2EC5FB15" w:rsidR="00E77CA2" w:rsidRDefault="00F91939" w:rsidP="00E77CA2">
            <w:pPr>
              <w:pStyle w:val="ListParagraph"/>
              <w:numPr>
                <w:ilvl w:val="0"/>
                <w:numId w:val="2"/>
              </w:numPr>
            </w:pPr>
            <w:r>
              <w:t>Biometric Attendance Management System</w:t>
            </w:r>
          </w:p>
          <w:p w14:paraId="6DA062DB" w14:textId="6D2C1259" w:rsidR="004D3011" w:rsidRDefault="00F91939" w:rsidP="00036450">
            <w:pPr>
              <w:pStyle w:val="ListParagraph"/>
              <w:numPr>
                <w:ilvl w:val="0"/>
                <w:numId w:val="2"/>
              </w:numPr>
            </w:pPr>
            <w:r>
              <w:t xml:space="preserve">Student Registration </w:t>
            </w:r>
            <w:r w:rsidR="00EF6FE1">
              <w:t>and</w:t>
            </w:r>
            <w:r>
              <w:t xml:space="preserve"> Course registration System</w:t>
            </w:r>
          </w:p>
          <w:p w14:paraId="4EC8C808" w14:textId="07AEC3BC" w:rsidR="00EF6FE1" w:rsidRDefault="00EF6FE1" w:rsidP="00EF6FE1">
            <w:pPr>
              <w:pStyle w:val="ListParagraph"/>
            </w:pPr>
          </w:p>
          <w:p w14:paraId="5697BB31" w14:textId="5AE1DC69" w:rsidR="00EF6FE1" w:rsidRDefault="00EF6FE1" w:rsidP="00EF6FE1">
            <w:r>
              <w:t>Other Projects</w:t>
            </w:r>
          </w:p>
          <w:p w14:paraId="25D19910" w14:textId="28181467" w:rsidR="00EF6FE1" w:rsidRPr="00EF6FE1" w:rsidRDefault="00EF6FE1" w:rsidP="00EF6FE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EF6FE1">
              <w:rPr>
                <w:sz w:val="20"/>
                <w:szCs w:val="24"/>
              </w:rPr>
              <w:t>Pharmacy Management System</w:t>
            </w:r>
          </w:p>
          <w:p w14:paraId="3ED381A5" w14:textId="68C4CC94" w:rsidR="00EF6FE1" w:rsidRPr="00EF6FE1" w:rsidRDefault="00EF6FE1" w:rsidP="00EF6FE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EF6FE1">
              <w:rPr>
                <w:sz w:val="20"/>
                <w:szCs w:val="24"/>
              </w:rPr>
              <w:t>Hospital Management System</w:t>
            </w:r>
          </w:p>
          <w:p w14:paraId="60E946F8" w14:textId="7B43A8A8" w:rsidR="00EF6FE1" w:rsidRPr="00EF6FE1" w:rsidRDefault="00EF6FE1" w:rsidP="00EF6FE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EF6FE1">
              <w:rPr>
                <w:sz w:val="20"/>
                <w:szCs w:val="24"/>
              </w:rPr>
              <w:t xml:space="preserve">Cooperative Management System </w:t>
            </w:r>
          </w:p>
          <w:p w14:paraId="6DAA2DE3" w14:textId="78B303D5" w:rsidR="00EF6FE1" w:rsidRPr="00EF6FE1" w:rsidRDefault="00EF6FE1" w:rsidP="00EF6FE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EF6FE1">
              <w:rPr>
                <w:sz w:val="20"/>
                <w:szCs w:val="24"/>
              </w:rPr>
              <w:t>Electronic Voting System</w:t>
            </w:r>
          </w:p>
          <w:p w14:paraId="06A705CF" w14:textId="0C97A554" w:rsidR="00EF6FE1" w:rsidRPr="00EF6FE1" w:rsidRDefault="00EF6FE1" w:rsidP="00EF6FE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EF6FE1">
              <w:rPr>
                <w:sz w:val="20"/>
                <w:szCs w:val="24"/>
              </w:rPr>
              <w:t>Niger State Hospital Management Board- Staff Manager</w:t>
            </w:r>
          </w:p>
          <w:sdt>
            <w:sdtPr>
              <w:id w:val="1669594239"/>
              <w:placeholder>
                <w:docPart w:val="A5989A4CCDF04CE5B18771B3EE96BEB0"/>
              </w:placeholder>
              <w:temporary/>
              <w:showingPlcHdr/>
              <w15:appearance w15:val="hidden"/>
            </w:sdtPr>
            <w:sdtEndPr/>
            <w:sdtContent>
              <w:p w14:paraId="3CFD5702" w14:textId="13EC294F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DFFAD7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BC89951" wp14:editId="7D6F1F0D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4403BA06" w14:textId="77777777" w:rsidR="0043117B" w:rsidRDefault="00342277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251F" w14:textId="77777777" w:rsidR="00342277" w:rsidRDefault="00342277" w:rsidP="000C45FF">
      <w:r>
        <w:separator/>
      </w:r>
    </w:p>
  </w:endnote>
  <w:endnote w:type="continuationSeparator" w:id="0">
    <w:p w14:paraId="2FC37101" w14:textId="77777777" w:rsidR="00342277" w:rsidRDefault="003422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A643D" w14:textId="77777777" w:rsidR="00342277" w:rsidRDefault="00342277" w:rsidP="000C45FF">
      <w:r>
        <w:separator/>
      </w:r>
    </w:p>
  </w:footnote>
  <w:footnote w:type="continuationSeparator" w:id="0">
    <w:p w14:paraId="72DB3D68" w14:textId="77777777" w:rsidR="00342277" w:rsidRDefault="003422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0FA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C8E97F" wp14:editId="56B26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005C"/>
    <w:multiLevelType w:val="hybridMultilevel"/>
    <w:tmpl w:val="F1FAB56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43EB"/>
    <w:multiLevelType w:val="hybridMultilevel"/>
    <w:tmpl w:val="A532E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D355F"/>
    <w:multiLevelType w:val="hybridMultilevel"/>
    <w:tmpl w:val="9C448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9D"/>
    <w:rsid w:val="00024C9D"/>
    <w:rsid w:val="00036450"/>
    <w:rsid w:val="00094499"/>
    <w:rsid w:val="000C45FF"/>
    <w:rsid w:val="000E3FD1"/>
    <w:rsid w:val="00112054"/>
    <w:rsid w:val="00127D5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2277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3715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50D70"/>
    <w:rsid w:val="00A666E6"/>
    <w:rsid w:val="00AB311B"/>
    <w:rsid w:val="00AD76E2"/>
    <w:rsid w:val="00B20152"/>
    <w:rsid w:val="00B359E4"/>
    <w:rsid w:val="00B4257B"/>
    <w:rsid w:val="00B57D98"/>
    <w:rsid w:val="00B70850"/>
    <w:rsid w:val="00C066B6"/>
    <w:rsid w:val="00C247A3"/>
    <w:rsid w:val="00C37BA1"/>
    <w:rsid w:val="00C4674C"/>
    <w:rsid w:val="00C506CF"/>
    <w:rsid w:val="00C72BED"/>
    <w:rsid w:val="00C9578B"/>
    <w:rsid w:val="00C9753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77CA2"/>
    <w:rsid w:val="00EF6FE1"/>
    <w:rsid w:val="00F60274"/>
    <w:rsid w:val="00F77FB9"/>
    <w:rsid w:val="00F9193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6BE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7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ithub.com/softdiddy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ftdiddy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tdiddy\AppData\Local\Microsoft\Office\16.0\DTS\en-US%7b02016329-A1C1-4334-AB24-C272C92F7230%7d\%7b67B6DFC7-CEBB-4050-87FA-AFD583A27423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PHP</c:v>
                </c:pt>
                <c:pt idx="1">
                  <c:v>Laravel</c:v>
                </c:pt>
                <c:pt idx="2">
                  <c:v>NodeJS</c:v>
                </c:pt>
                <c:pt idx="3">
                  <c:v>JS</c:v>
                </c:pt>
                <c:pt idx="4">
                  <c:v>HTML </c:v>
                </c:pt>
                <c:pt idx="5">
                  <c:v>CSS</c:v>
                </c:pt>
                <c:pt idx="6">
                  <c:v>Cordova</c:v>
                </c:pt>
                <c:pt idx="7">
                  <c:v>Vue</c:v>
                </c:pt>
                <c:pt idx="8">
                  <c:v>bootstrap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0.9</c:v>
                </c:pt>
                <c:pt idx="2">
                  <c:v>0.78</c:v>
                </c:pt>
                <c:pt idx="3">
                  <c:v>0.85</c:v>
                </c:pt>
                <c:pt idx="4">
                  <c:v>0.99</c:v>
                </c:pt>
                <c:pt idx="5">
                  <c:v>0.99</c:v>
                </c:pt>
                <c:pt idx="6">
                  <c:v>0.99</c:v>
                </c:pt>
                <c:pt idx="7">
                  <c:v>0.7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557BAB63C94D96B3A4512A67202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8AAD-680F-4932-919B-7815D6B58B03}"/>
      </w:docPartPr>
      <w:docPartBody>
        <w:p w:rsidR="007C643C" w:rsidRDefault="00961F8D">
          <w:pPr>
            <w:pStyle w:val="42557BAB63C94D96B3A4512A672029BC"/>
          </w:pPr>
          <w:r w:rsidRPr="00CB0055">
            <w:t>Contact</w:t>
          </w:r>
        </w:p>
      </w:docPartBody>
    </w:docPart>
    <w:docPart>
      <w:docPartPr>
        <w:name w:val="317C96F4F2054F0EB1F70AEAA9D1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19AD-6807-43CF-BE89-640DEF1B9EF0}"/>
      </w:docPartPr>
      <w:docPartBody>
        <w:p w:rsidR="007C643C" w:rsidRDefault="00961F8D">
          <w:pPr>
            <w:pStyle w:val="317C96F4F2054F0EB1F70AEAA9D1A1C4"/>
          </w:pPr>
          <w:r w:rsidRPr="004D3011">
            <w:t>PHONE:</w:t>
          </w:r>
        </w:p>
      </w:docPartBody>
    </w:docPart>
    <w:docPart>
      <w:docPartPr>
        <w:name w:val="273BBCE7CDE34F70B26649D9498E1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79D0-6B3D-4B28-A7F4-D69139663F09}"/>
      </w:docPartPr>
      <w:docPartBody>
        <w:p w:rsidR="007C643C" w:rsidRDefault="00961F8D">
          <w:pPr>
            <w:pStyle w:val="273BBCE7CDE34F70B26649D9498E140F"/>
          </w:pPr>
          <w:r w:rsidRPr="00CB0055">
            <w:t>Hobbies</w:t>
          </w:r>
        </w:p>
      </w:docPartBody>
    </w:docPart>
    <w:docPart>
      <w:docPartPr>
        <w:name w:val="14EC779CB1124CD290DC116E4D108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59BC-3ED2-4E92-8372-761C7D8BD178}"/>
      </w:docPartPr>
      <w:docPartBody>
        <w:p w:rsidR="007C643C" w:rsidRDefault="00961F8D">
          <w:pPr>
            <w:pStyle w:val="14EC779CB1124CD290DC116E4D108181"/>
          </w:pPr>
          <w:r w:rsidRPr="00036450">
            <w:t>EDUCATION</w:t>
          </w:r>
        </w:p>
      </w:docPartBody>
    </w:docPart>
    <w:docPart>
      <w:docPartPr>
        <w:name w:val="676DAC9702B344C1B955F3BCF847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0CE-A5E7-4AE9-9984-2D63FDF9630D}"/>
      </w:docPartPr>
      <w:docPartBody>
        <w:p w:rsidR="007C643C" w:rsidRDefault="00961F8D">
          <w:pPr>
            <w:pStyle w:val="676DAC9702B344C1B955F3BCF84776D7"/>
          </w:pPr>
          <w:r w:rsidRPr="00036450">
            <w:t>WORK EXPERIENCE</w:t>
          </w:r>
        </w:p>
      </w:docPartBody>
    </w:docPart>
    <w:docPart>
      <w:docPartPr>
        <w:name w:val="A5989A4CCDF04CE5B18771B3EE96B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E3872-30FD-417D-9E0B-60D7F9D2DB1A}"/>
      </w:docPartPr>
      <w:docPartBody>
        <w:p w:rsidR="007C643C" w:rsidRDefault="00961F8D">
          <w:pPr>
            <w:pStyle w:val="A5989A4CCDF04CE5B18771B3EE96BEB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D"/>
    <w:rsid w:val="007C643C"/>
    <w:rsid w:val="00961F8D"/>
    <w:rsid w:val="00D2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57BAB63C94D96B3A4512A672029BC">
    <w:name w:val="42557BAB63C94D96B3A4512A672029BC"/>
  </w:style>
  <w:style w:type="paragraph" w:customStyle="1" w:styleId="317C96F4F2054F0EB1F70AEAA9D1A1C4">
    <w:name w:val="317C96F4F2054F0EB1F70AEAA9D1A1C4"/>
  </w:style>
  <w:style w:type="paragraph" w:customStyle="1" w:styleId="1860759FEDD94EDEBD0448F89B99F8F0">
    <w:name w:val="1860759FEDD94EDEBD0448F89B99F8F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3BBCE7CDE34F70B26649D9498E140F">
    <w:name w:val="273BBCE7CDE34F70B26649D9498E140F"/>
  </w:style>
  <w:style w:type="paragraph" w:customStyle="1" w:styleId="14EC779CB1124CD290DC116E4D108181">
    <w:name w:val="14EC779CB1124CD290DC116E4D108181"/>
  </w:style>
  <w:style w:type="paragraph" w:customStyle="1" w:styleId="676DAC9702B344C1B955F3BCF84776D7">
    <w:name w:val="676DAC9702B344C1B955F3BCF84776D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5989A4CCDF04CE5B18771B3EE96BEB0">
    <w:name w:val="A5989A4CCDF04CE5B18771B3EE96B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{67B6DFC7-CEBB-4050-87FA-AFD583A27423}tf00546271_win32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2021-02-07T17:14:00Z</dcterms:created>
  <dcterms:modified xsi:type="dcterms:W3CDTF">2021-02-07T17:16:00Z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